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22" w:rsidRDefault="0060547F">
      <w:pPr>
        <w:pStyle w:val="Heading2"/>
      </w:pPr>
      <w:r>
        <w:t>1.write</w:t>
      </w:r>
    </w:p>
    <w:p w:rsidR="0060547F" w:rsidRDefault="0060547F" w:rsidP="0060547F">
      <w:r>
        <w:t>2.do</w:t>
      </w:r>
    </w:p>
    <w:p w:rsidR="0060547F" w:rsidRDefault="0060547F" w:rsidP="0060547F">
      <w:r>
        <w:t>3.code</w:t>
      </w:r>
    </w:p>
    <w:p w:rsidR="0060547F" w:rsidRDefault="0060547F" w:rsidP="0060547F">
      <w:r>
        <w:t>4.upload</w:t>
      </w:r>
    </w:p>
    <w:p w:rsidR="0060547F" w:rsidRPr="0060547F" w:rsidRDefault="0060547F" w:rsidP="0060547F">
      <w:r>
        <w:t>5.delete</w:t>
      </w:r>
      <w:bookmarkStart w:id="0" w:name="_GoBack"/>
      <w:bookmarkEnd w:id="0"/>
    </w:p>
    <w:sectPr w:rsidR="0060547F" w:rsidRPr="0060547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B01" w:rsidRDefault="00770B01">
      <w:r>
        <w:separator/>
      </w:r>
    </w:p>
    <w:p w:rsidR="00770B01" w:rsidRDefault="00770B01"/>
  </w:endnote>
  <w:endnote w:type="continuationSeparator" w:id="0">
    <w:p w:rsidR="00770B01" w:rsidRDefault="00770B01">
      <w:r>
        <w:continuationSeparator/>
      </w:r>
    </w:p>
    <w:p w:rsidR="00770B01" w:rsidRDefault="00770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122" w:rsidRDefault="00D812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B01" w:rsidRDefault="00770B01">
      <w:r>
        <w:separator/>
      </w:r>
    </w:p>
    <w:p w:rsidR="00770B01" w:rsidRDefault="00770B01"/>
  </w:footnote>
  <w:footnote w:type="continuationSeparator" w:id="0">
    <w:p w:rsidR="00770B01" w:rsidRDefault="00770B01">
      <w:r>
        <w:continuationSeparator/>
      </w:r>
    </w:p>
    <w:p w:rsidR="00770B01" w:rsidRDefault="00770B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A1"/>
    <w:rsid w:val="000811B4"/>
    <w:rsid w:val="0060547F"/>
    <w:rsid w:val="00690122"/>
    <w:rsid w:val="00770B01"/>
    <w:rsid w:val="009735A1"/>
    <w:rsid w:val="00D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1831"/>
  <w15:chartTrackingRefBased/>
  <w15:docId w15:val="{2866B162-0937-054F-8A70-2E2397CA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manananitha/Library/Containers/com.microsoft.Word/Data/Library/Application%20Support/Microsoft/Office/16.0/DTS/en-US%7bD170BB88-25DD-494B-85C0-A498C661158C%7d/%7b822A6202-1D5F-D344-8CC7-6A5E85E46EB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2020-09-10T06:27:00Z</cp:lastPrinted>
  <dcterms:created xsi:type="dcterms:W3CDTF">2020-09-10T06:28:00Z</dcterms:created>
  <dcterms:modified xsi:type="dcterms:W3CDTF">2020-09-10T06:28:00Z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